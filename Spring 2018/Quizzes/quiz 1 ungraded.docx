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6A2" w:rsidRDefault="00F156A2" w:rsidP="003918FE">
      <w:pPr>
        <w:spacing w:after="120"/>
        <w:ind w:left="2160" w:firstLine="720"/>
        <w:jc w:val="center"/>
      </w:pPr>
      <w:r>
        <w:t>Name____________________________________</w:t>
      </w:r>
    </w:p>
    <w:p w:rsidR="0004755B" w:rsidRDefault="00487802" w:rsidP="00F156A2">
      <w:pPr>
        <w:jc w:val="center"/>
      </w:pPr>
      <w:r>
        <w:t>ABE 30800 – Spring 201</w:t>
      </w:r>
      <w:r w:rsidR="00B533EF">
        <w:t>8</w:t>
      </w:r>
      <w:r w:rsidR="00BD3105">
        <w:t xml:space="preserve"> </w:t>
      </w:r>
    </w:p>
    <w:p w:rsidR="00F156A2" w:rsidRDefault="003918FE" w:rsidP="003918FE">
      <w:pPr>
        <w:spacing w:after="120"/>
        <w:jc w:val="center"/>
      </w:pPr>
      <w:r>
        <w:t xml:space="preserve">No- </w:t>
      </w:r>
      <w:bookmarkStart w:id="0" w:name="_GoBack"/>
      <w:bookmarkEnd w:id="0"/>
      <w:r w:rsidR="006D5E2D">
        <w:t xml:space="preserve">GRADED  </w:t>
      </w:r>
      <w:r w:rsidR="00F156A2">
        <w:t xml:space="preserve">Quiz 1 – </w:t>
      </w:r>
      <w:r w:rsidR="006D5E2D">
        <w:t>April 5</w:t>
      </w:r>
      <w:r w:rsidR="0004755B">
        <w:t>,</w:t>
      </w:r>
      <w:r w:rsidR="00487802">
        <w:t xml:space="preserve"> 201</w:t>
      </w:r>
      <w:r w:rsidR="00B533EF">
        <w:t>8</w:t>
      </w:r>
    </w:p>
    <w:p w:rsidR="00487802" w:rsidRDefault="006D5E2D" w:rsidP="00BD310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 xml:space="preserve">Did you understand </w:t>
      </w:r>
      <w:r w:rsidR="00D056AF">
        <w:t xml:space="preserve">how to estimate </w:t>
      </w:r>
      <w:r>
        <w:t>molar/mass flow</w:t>
      </w:r>
      <w:r w:rsidR="00D056AF">
        <w:t>/flux</w:t>
      </w:r>
      <w:r>
        <w:t xml:space="preserve"> of a component under steady state and in a multilayer system?  Write some </w:t>
      </w:r>
      <w:r w:rsidR="00D056AF">
        <w:t xml:space="preserve">visible </w:t>
      </w:r>
      <w:r>
        <w:t xml:space="preserve">differences with the approach </w:t>
      </w:r>
      <w:r w:rsidR="00D056AF">
        <w:t xml:space="preserve">used </w:t>
      </w:r>
      <w:r>
        <w:t xml:space="preserve">to estimate heat flow to find out the resistances </w:t>
      </w:r>
      <w:r w:rsidR="00D056AF">
        <w:t>to heat flow, and now mass/molar flow.  Write if the topic was not clear for you</w:t>
      </w:r>
      <w:r>
        <w:t xml:space="preserve"> </w:t>
      </w:r>
    </w:p>
    <w:p w:rsidR="00D41D55" w:rsidRDefault="00D41D55" w:rsidP="00BD3105">
      <w:pPr>
        <w:jc w:val="both"/>
      </w:pPr>
    </w:p>
    <w:p w:rsidR="00F156A2" w:rsidRDefault="00F156A2" w:rsidP="00BD3105">
      <w:pPr>
        <w:jc w:val="both"/>
      </w:pPr>
    </w:p>
    <w:p w:rsidR="00487802" w:rsidRDefault="00487802" w:rsidP="00BD3105">
      <w:pPr>
        <w:jc w:val="both"/>
      </w:pPr>
    </w:p>
    <w:p w:rsidR="00BD3105" w:rsidRDefault="00BD3105" w:rsidP="00BD3105">
      <w:pPr>
        <w:jc w:val="both"/>
      </w:pPr>
    </w:p>
    <w:p w:rsidR="00BD3105" w:rsidRDefault="00BD3105" w:rsidP="00BD3105">
      <w:pPr>
        <w:jc w:val="both"/>
      </w:pPr>
    </w:p>
    <w:p w:rsidR="00BD3105" w:rsidRDefault="00BD3105" w:rsidP="00BD3105">
      <w:pPr>
        <w:jc w:val="both"/>
      </w:pPr>
    </w:p>
    <w:p w:rsidR="00BD3105" w:rsidRDefault="00BD3105" w:rsidP="00BD3105">
      <w:pPr>
        <w:jc w:val="both"/>
      </w:pPr>
    </w:p>
    <w:p w:rsidR="00487802" w:rsidRDefault="00487802" w:rsidP="00BD3105">
      <w:pPr>
        <w:jc w:val="both"/>
      </w:pPr>
    </w:p>
    <w:p w:rsidR="00F156A2" w:rsidRDefault="00F156A2" w:rsidP="00BD3105">
      <w:pPr>
        <w:jc w:val="both"/>
      </w:pPr>
    </w:p>
    <w:p w:rsidR="00B533EF" w:rsidRDefault="00D056AF" w:rsidP="00BD310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Did you understand the phenomenon of diffusion with chemical reactions? Could you physically see how diffusion could affect the reaction rate of a given reaction?  Could you foresee the effect of diffusion when a reaction is happening in a very concentrated system, that is, a system with a small diffusion coefficient?  Write what you found not clear in</w:t>
      </w:r>
      <w:r w:rsidR="00BD3105">
        <w:t xml:space="preserve"> the lecture</w:t>
      </w:r>
    </w:p>
    <w:p w:rsidR="0004755B" w:rsidRDefault="0004755B" w:rsidP="00BD3105">
      <w:pPr>
        <w:pStyle w:val="ListParagraph"/>
        <w:jc w:val="both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04755B" w:rsidRDefault="0004755B" w:rsidP="00BD3105">
      <w:pPr>
        <w:pStyle w:val="ListParagraph"/>
        <w:jc w:val="both"/>
        <w:rPr>
          <w:b/>
        </w:rPr>
      </w:pPr>
    </w:p>
    <w:p w:rsidR="00BD3105" w:rsidRDefault="00BD3105" w:rsidP="00BD3105">
      <w:pPr>
        <w:pStyle w:val="ListParagraph"/>
        <w:jc w:val="both"/>
        <w:rPr>
          <w:b/>
        </w:rPr>
      </w:pPr>
    </w:p>
    <w:p w:rsidR="00BD3105" w:rsidRDefault="00BD3105" w:rsidP="00BD3105">
      <w:pPr>
        <w:pStyle w:val="ListParagraph"/>
        <w:jc w:val="both"/>
        <w:rPr>
          <w:b/>
        </w:rPr>
      </w:pPr>
    </w:p>
    <w:p w:rsidR="00B533EF" w:rsidRPr="00B533EF" w:rsidRDefault="0004755B" w:rsidP="00BD3105">
      <w:pPr>
        <w:pStyle w:val="ListParagraph"/>
        <w:jc w:val="both"/>
        <w:rPr>
          <w:b/>
        </w:rPr>
      </w:pPr>
      <w:r>
        <w:rPr>
          <w:b/>
        </w:rPr>
        <w:br/>
      </w:r>
    </w:p>
    <w:p w:rsidR="00B533EF" w:rsidRDefault="00B533EF" w:rsidP="00BD3105">
      <w:pPr>
        <w:spacing w:after="60"/>
        <w:jc w:val="both"/>
      </w:pPr>
    </w:p>
    <w:p w:rsidR="0004755B" w:rsidRPr="00B533EF" w:rsidRDefault="0004755B" w:rsidP="00BD3105">
      <w:pPr>
        <w:spacing w:after="60"/>
        <w:jc w:val="both"/>
      </w:pPr>
    </w:p>
    <w:p w:rsidR="00D41D55" w:rsidRDefault="00D056AF" w:rsidP="00BD3105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t>What differences and similarity di you find between the lumped parameter analysis applied to the heat transfer phenomenon and the one covered today on the mass transfer</w:t>
      </w:r>
      <w:r w:rsidR="00BD3105">
        <w:t xml:space="preserve"> phenomenon,  Write what not clear </w:t>
      </w:r>
    </w:p>
    <w:p w:rsidR="00D41D55" w:rsidRDefault="00D41D55" w:rsidP="00BD3105">
      <w:pPr>
        <w:tabs>
          <w:tab w:val="left" w:pos="360"/>
        </w:tabs>
        <w:jc w:val="both"/>
      </w:pPr>
    </w:p>
    <w:p w:rsidR="00D41D55" w:rsidRDefault="00D41D55" w:rsidP="00D41D55">
      <w:pPr>
        <w:tabs>
          <w:tab w:val="left" w:pos="360"/>
        </w:tabs>
      </w:pPr>
    </w:p>
    <w:p w:rsidR="00D41D55" w:rsidRDefault="00D41D55" w:rsidP="00D41D55">
      <w:pPr>
        <w:tabs>
          <w:tab w:val="left" w:pos="360"/>
        </w:tabs>
      </w:pPr>
    </w:p>
    <w:p w:rsidR="00D41D55" w:rsidRDefault="00D41D55" w:rsidP="00D41D55">
      <w:pPr>
        <w:tabs>
          <w:tab w:val="left" w:pos="360"/>
        </w:tabs>
      </w:pPr>
    </w:p>
    <w:p w:rsidR="00D41D55" w:rsidRPr="00D41D55" w:rsidRDefault="00D41D55" w:rsidP="00D41D55">
      <w:pPr>
        <w:tabs>
          <w:tab w:val="left" w:pos="360"/>
        </w:tabs>
        <w:ind w:left="360" w:hanging="360"/>
      </w:pPr>
      <w:r>
        <w:t xml:space="preserve"> </w:t>
      </w:r>
    </w:p>
    <w:p w:rsidR="00D41D55" w:rsidRDefault="00D41D55" w:rsidP="00D41D55">
      <w:pPr>
        <w:tabs>
          <w:tab w:val="left" w:pos="360"/>
        </w:tabs>
      </w:pPr>
    </w:p>
    <w:sectPr w:rsidR="00D41D55" w:rsidSect="00D4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E2DCC"/>
    <w:multiLevelType w:val="hybridMultilevel"/>
    <w:tmpl w:val="1FAC6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A2"/>
    <w:rsid w:val="0004755B"/>
    <w:rsid w:val="000672B7"/>
    <w:rsid w:val="00364A01"/>
    <w:rsid w:val="003918FE"/>
    <w:rsid w:val="00487802"/>
    <w:rsid w:val="004B0648"/>
    <w:rsid w:val="006D5E2D"/>
    <w:rsid w:val="006F603C"/>
    <w:rsid w:val="00B533EF"/>
    <w:rsid w:val="00BD3105"/>
    <w:rsid w:val="00D056AF"/>
    <w:rsid w:val="00D41D55"/>
    <w:rsid w:val="00E03852"/>
    <w:rsid w:val="00F1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0034B90"/>
  <w15:chartTrackingRefBased/>
  <w15:docId w15:val="{7F4EFC5D-3DFD-4FE6-BC44-DB122E9E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0DF8E-343E-4EAA-8995-75E70BD08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B3666CEF.dotm</Template>
  <TotalTime>0</TotalTime>
  <Pages>1</Pages>
  <Words>159</Words>
  <Characters>845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Name____________________________________</vt:lpstr>
    </vt:vector>
  </TitlesOfParts>
  <Company>Engineering Computer Network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Name____________________________________</dc:title>
  <dc:subject/>
  <dc:creator>localadmin</dc:creator>
  <cp:keywords/>
  <dc:description/>
  <cp:lastModifiedBy>Campanella, Osvaldo H</cp:lastModifiedBy>
  <cp:revision>2</cp:revision>
  <dcterms:created xsi:type="dcterms:W3CDTF">2018-04-04T13:21:00Z</dcterms:created>
  <dcterms:modified xsi:type="dcterms:W3CDTF">2018-04-04T13:21:00Z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