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422A2" w:rsidRDefault="00970C3B">
      <w:r>
        <w:fldChar w:fldCharType="begin"/>
      </w:r>
      <w:r>
        <w:instrText xml:space="preserve"> HYPERLINK "</w:instrText>
      </w:r>
      <w:r w:rsidRPr="00970C3B">
        <w:instrText>https://doc-0k-6s-docs.googleusercontent.com/docs/securesc/7d5rjrdd9nn5co6itsueb7ult9f68ud0/hpk15utkfif535uc072oiio2sr5b9p24/1523383200000/06431929189883986263/07237881499086730061/13Ycr7P0BiWrV3aN3SCXG89480tzw8gQF?e=download&amp;nonce=hct75865d38im&amp;user=07237881499086730061&amp;hash=34rrv8784c9vhtrd89i0d8btahdgrm5h</w:instrText>
      </w:r>
      <w:r>
        <w:instrText xml:space="preserve">" </w:instrText>
      </w:r>
      <w:r>
        <w:fldChar w:fldCharType="separate"/>
      </w:r>
      <w:r w:rsidRPr="00AD7120">
        <w:rPr>
          <w:rStyle w:val="Hyperlink"/>
        </w:rPr>
        <w:t>https://doc-0k-6s-docs.googleusercontent.com/docs/securesc/7d5rjrdd9nn5co6itsueb7ult9f68ud0/hpk15utkfif535uc072oiio2sr5b9p24/1523383200000/06431929189883986263/07237881499086730061/13Ycr7P0BiWrV3aN3SCXG89480tzw8gQF?e=download&amp;nonce=hct75865d38im&amp;user=07237881499086730061&amp;hash=34rrv8784c9vhtrd89i0d8btahdgrm5h</w:t>
      </w:r>
      <w:r>
        <w:fldChar w:fldCharType="end"/>
      </w:r>
    </w:p>
    <w:p w:rsidR="00D422A2" w:rsidRDefault="00D422A2"/>
    <w:p w:rsidR="00D422A2" w:rsidRDefault="00D422A2"/>
    <w:sectPr w:rsidR="00D4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A2"/>
    <w:rsid w:val="002A6C3C"/>
    <w:rsid w:val="00701C5B"/>
    <w:rsid w:val="00970C3B"/>
    <w:rsid w:val="0099208E"/>
    <w:rsid w:val="00D422A2"/>
    <w:rsid w:val="00F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C21BF-5699-4A2B-840F-936D5D11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3B271EE4.dotm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Campanella, Osvaldo H</dc:creator>
  <cp:keywords/>
  <dc:description/>
  <cp:lastModifiedBy>Campanella, Osvaldo H</cp:lastModifiedBy>
  <cp:revision>2</cp:revision>
  <dcterms:created xsi:type="dcterms:W3CDTF">2018-04-10T18:42:00Z</dcterms:created>
  <dcterms:modified xsi:type="dcterms:W3CDTF">2018-04-10T18:42:00Z</dcterms:modified>
</cp:coreProperties>
</file>